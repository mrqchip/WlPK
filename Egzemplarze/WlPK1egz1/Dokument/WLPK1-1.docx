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2E" w:rsidRDefault="00C85F2E" w:rsidP="00C85F2E">
      <w:pPr>
        <w:jc w:val="center"/>
        <w:rPr>
          <w:b/>
          <w:sz w:val="48"/>
          <w:szCs w:val="48"/>
        </w:rPr>
      </w:pPr>
    </w:p>
    <w:p w:rsidR="00C85F2E" w:rsidRDefault="00C85F2E" w:rsidP="00C85F2E">
      <w:pPr>
        <w:jc w:val="center"/>
        <w:rPr>
          <w:b/>
          <w:sz w:val="48"/>
          <w:szCs w:val="48"/>
        </w:rPr>
      </w:pPr>
    </w:p>
    <w:p w:rsidR="00C85F2E" w:rsidRDefault="00C85F2E" w:rsidP="00C85F2E">
      <w:pPr>
        <w:jc w:val="center"/>
        <w:rPr>
          <w:b/>
          <w:sz w:val="48"/>
          <w:szCs w:val="48"/>
        </w:rPr>
      </w:pPr>
    </w:p>
    <w:p w:rsidR="006C523F" w:rsidRDefault="00C85F2E" w:rsidP="00C85F2E">
      <w:pPr>
        <w:jc w:val="center"/>
        <w:rPr>
          <w:b/>
          <w:sz w:val="48"/>
          <w:szCs w:val="48"/>
        </w:rPr>
      </w:pPr>
      <w:r w:rsidRPr="00C85F2E">
        <w:rPr>
          <w:b/>
          <w:sz w:val="48"/>
          <w:szCs w:val="48"/>
        </w:rPr>
        <w:t>Dokumentacja modułu elektronicznego</w:t>
      </w:r>
    </w:p>
    <w:p w:rsidR="00C85F2E" w:rsidRDefault="0035687C" w:rsidP="00C85F2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WLPK1-1</w:t>
      </w:r>
    </w:p>
    <w:p w:rsidR="00C85F2E" w:rsidRDefault="0035687C" w:rsidP="00C85F2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Włącznik dwuprzyciskowy na przekaźnikach</w:t>
      </w:r>
    </w:p>
    <w:p w:rsidR="005D2EB2" w:rsidRDefault="005D2EB2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794D96" w:rsidRPr="00BA6C76" w:rsidRDefault="00794D96" w:rsidP="00C85F2E">
      <w:pPr>
        <w:jc w:val="center"/>
        <w:rPr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1554"/>
      </w:tblGrid>
      <w:tr w:rsidR="00C2386F" w:rsidTr="004224E7">
        <w:tc>
          <w:tcPr>
            <w:tcW w:w="9062" w:type="dxa"/>
            <w:gridSpan w:val="3"/>
          </w:tcPr>
          <w:p w:rsidR="00C2386F" w:rsidRDefault="00C2386F" w:rsidP="00C85F2E">
            <w:pPr>
              <w:jc w:val="center"/>
              <w:rPr>
                <w:b/>
                <w:sz w:val="24"/>
                <w:szCs w:val="24"/>
              </w:rPr>
            </w:pPr>
            <w:r w:rsidRPr="00BA6C76">
              <w:rPr>
                <w:b/>
                <w:sz w:val="36"/>
                <w:szCs w:val="36"/>
              </w:rPr>
              <w:t>Spis treści</w:t>
            </w:r>
          </w:p>
        </w:tc>
      </w:tr>
      <w:tr w:rsidR="00C2386F" w:rsidTr="00C2386F">
        <w:tc>
          <w:tcPr>
            <w:tcW w:w="704" w:type="dxa"/>
          </w:tcPr>
          <w:p w:rsidR="00C2386F" w:rsidRDefault="00C2386F" w:rsidP="00C85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gramStart"/>
            <w:r>
              <w:rPr>
                <w:b/>
                <w:sz w:val="24"/>
                <w:szCs w:val="24"/>
              </w:rPr>
              <w:t>p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804" w:type="dxa"/>
          </w:tcPr>
          <w:p w:rsidR="00C2386F" w:rsidRDefault="00C2386F" w:rsidP="00C85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Oznaczenie [Numer- nazwa]</w:t>
            </w:r>
          </w:p>
        </w:tc>
        <w:tc>
          <w:tcPr>
            <w:tcW w:w="1554" w:type="dxa"/>
          </w:tcPr>
          <w:p w:rsidR="00C2386F" w:rsidRDefault="00C2386F" w:rsidP="00C85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Ilość stron</w:t>
            </w:r>
          </w:p>
        </w:tc>
      </w:tr>
      <w:tr w:rsidR="00C2386F" w:rsidTr="00C2386F">
        <w:tc>
          <w:tcPr>
            <w:tcW w:w="704" w:type="dxa"/>
          </w:tcPr>
          <w:p w:rsidR="00C2386F" w:rsidRPr="005F212C" w:rsidRDefault="005F212C" w:rsidP="00C85F2E">
            <w:pPr>
              <w:jc w:val="center"/>
              <w:rPr>
                <w:sz w:val="24"/>
                <w:szCs w:val="24"/>
              </w:rPr>
            </w:pPr>
            <w:r w:rsidRPr="005F212C">
              <w:rPr>
                <w:sz w:val="24"/>
                <w:szCs w:val="24"/>
              </w:rPr>
              <w:t>1.</w:t>
            </w:r>
          </w:p>
        </w:tc>
        <w:tc>
          <w:tcPr>
            <w:tcW w:w="6804" w:type="dxa"/>
          </w:tcPr>
          <w:p w:rsidR="00C2386F" w:rsidRPr="005F212C" w:rsidRDefault="005F212C" w:rsidP="005F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[Skrót nazwy modułu]</w:t>
            </w:r>
            <w:r w:rsidR="00356317">
              <w:rPr>
                <w:sz w:val="24"/>
                <w:szCs w:val="24"/>
              </w:rPr>
              <w:t xml:space="preserve"> – strona tytułowa</w:t>
            </w:r>
          </w:p>
        </w:tc>
        <w:tc>
          <w:tcPr>
            <w:tcW w:w="1554" w:type="dxa"/>
          </w:tcPr>
          <w:p w:rsidR="00C2386F" w:rsidRPr="00356317" w:rsidRDefault="00356317" w:rsidP="00C85F2E">
            <w:pPr>
              <w:jc w:val="center"/>
              <w:rPr>
                <w:sz w:val="24"/>
                <w:szCs w:val="24"/>
              </w:rPr>
            </w:pPr>
            <w:r w:rsidRPr="00356317">
              <w:rPr>
                <w:sz w:val="24"/>
                <w:szCs w:val="24"/>
              </w:rPr>
              <w:t>1</w:t>
            </w:r>
          </w:p>
        </w:tc>
      </w:tr>
      <w:tr w:rsidR="00356317" w:rsidTr="00C2386F">
        <w:tc>
          <w:tcPr>
            <w:tcW w:w="704" w:type="dxa"/>
          </w:tcPr>
          <w:p w:rsidR="00356317" w:rsidRPr="005F212C" w:rsidRDefault="00356317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804" w:type="dxa"/>
          </w:tcPr>
          <w:p w:rsidR="00356317" w:rsidRDefault="00356317" w:rsidP="005F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[Skrót nazwy modułu] – spis treści</w:t>
            </w:r>
          </w:p>
        </w:tc>
        <w:tc>
          <w:tcPr>
            <w:tcW w:w="1554" w:type="dxa"/>
          </w:tcPr>
          <w:p w:rsidR="00356317" w:rsidRPr="00356317" w:rsidRDefault="00356317" w:rsidP="00C85F2E">
            <w:pPr>
              <w:jc w:val="center"/>
              <w:rPr>
                <w:sz w:val="24"/>
                <w:szCs w:val="24"/>
              </w:rPr>
            </w:pPr>
            <w:r w:rsidRPr="00356317">
              <w:rPr>
                <w:sz w:val="24"/>
                <w:szCs w:val="24"/>
              </w:rPr>
              <w:t>1</w:t>
            </w:r>
          </w:p>
        </w:tc>
      </w:tr>
      <w:tr w:rsidR="00356317" w:rsidTr="00C2386F">
        <w:tc>
          <w:tcPr>
            <w:tcW w:w="704" w:type="dxa"/>
          </w:tcPr>
          <w:p w:rsidR="00356317" w:rsidRDefault="00356317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804" w:type="dxa"/>
          </w:tcPr>
          <w:p w:rsidR="00356317" w:rsidRDefault="00EE5541" w:rsidP="00EE5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Schemat ideowy</w:t>
            </w:r>
          </w:p>
        </w:tc>
        <w:tc>
          <w:tcPr>
            <w:tcW w:w="1554" w:type="dxa"/>
          </w:tcPr>
          <w:p w:rsidR="00356317" w:rsidRPr="00356317" w:rsidRDefault="00AD6AF1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E5541" w:rsidTr="00C2386F">
        <w:tc>
          <w:tcPr>
            <w:tcW w:w="704" w:type="dxa"/>
          </w:tcPr>
          <w:p w:rsidR="00EE5541" w:rsidRDefault="00EE5541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804" w:type="dxa"/>
          </w:tcPr>
          <w:p w:rsidR="00EE5541" w:rsidRDefault="00EE5541" w:rsidP="00EE5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Rozmieszczenie podzespołów</w:t>
            </w:r>
          </w:p>
        </w:tc>
        <w:tc>
          <w:tcPr>
            <w:tcW w:w="1554" w:type="dxa"/>
          </w:tcPr>
          <w:p w:rsidR="00EE5541" w:rsidRPr="00356317" w:rsidRDefault="00AD6AF1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E5541" w:rsidTr="00C2386F">
        <w:tc>
          <w:tcPr>
            <w:tcW w:w="704" w:type="dxa"/>
          </w:tcPr>
          <w:p w:rsidR="00EE5541" w:rsidRDefault="00EE5541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804" w:type="dxa"/>
          </w:tcPr>
          <w:p w:rsidR="00EE5541" w:rsidRDefault="00AD6AF1" w:rsidP="00EE5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Rysunek ścieżek</w:t>
            </w:r>
          </w:p>
        </w:tc>
        <w:tc>
          <w:tcPr>
            <w:tcW w:w="1554" w:type="dxa"/>
          </w:tcPr>
          <w:p w:rsidR="00EE5541" w:rsidRPr="00356317" w:rsidRDefault="00AD6AF1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E5541" w:rsidTr="00C2386F">
        <w:tc>
          <w:tcPr>
            <w:tcW w:w="704" w:type="dxa"/>
          </w:tcPr>
          <w:p w:rsidR="00EE5541" w:rsidRDefault="00EE5541" w:rsidP="00C85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804" w:type="dxa"/>
          </w:tcPr>
          <w:p w:rsidR="00EE5541" w:rsidRDefault="00EE5541" w:rsidP="00EE5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Instrukcja montażu</w:t>
            </w:r>
          </w:p>
        </w:tc>
        <w:tc>
          <w:tcPr>
            <w:tcW w:w="1554" w:type="dxa"/>
          </w:tcPr>
          <w:p w:rsidR="00EE5541" w:rsidRPr="00356317" w:rsidRDefault="00EE5541" w:rsidP="00C85F2E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0164E" w:rsidTr="00C2386F">
        <w:tc>
          <w:tcPr>
            <w:tcW w:w="704" w:type="dxa"/>
          </w:tcPr>
          <w:p w:rsidR="00F0164E" w:rsidRDefault="00F0164E" w:rsidP="00C85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F0164E" w:rsidRDefault="00F0164E" w:rsidP="00EE5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Instrukcja dodatkowych operacji</w:t>
            </w:r>
          </w:p>
        </w:tc>
        <w:tc>
          <w:tcPr>
            <w:tcW w:w="1554" w:type="dxa"/>
          </w:tcPr>
          <w:p w:rsidR="00F0164E" w:rsidRPr="00356317" w:rsidRDefault="00F0164E" w:rsidP="00C85F2E">
            <w:pPr>
              <w:jc w:val="center"/>
              <w:rPr>
                <w:sz w:val="24"/>
                <w:szCs w:val="24"/>
              </w:rPr>
            </w:pPr>
          </w:p>
        </w:tc>
      </w:tr>
      <w:tr w:rsidR="00EE5541" w:rsidTr="00C2386F">
        <w:tc>
          <w:tcPr>
            <w:tcW w:w="704" w:type="dxa"/>
          </w:tcPr>
          <w:p w:rsidR="00EE5541" w:rsidRDefault="00EE5541" w:rsidP="00C85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EE5541" w:rsidRDefault="00EE5541" w:rsidP="00EE5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Instrukcja uruchomienia i testowania</w:t>
            </w:r>
          </w:p>
        </w:tc>
        <w:tc>
          <w:tcPr>
            <w:tcW w:w="1554" w:type="dxa"/>
          </w:tcPr>
          <w:p w:rsidR="00EE5541" w:rsidRPr="00356317" w:rsidRDefault="00EE5541" w:rsidP="00C85F2E">
            <w:pPr>
              <w:jc w:val="center"/>
              <w:rPr>
                <w:sz w:val="24"/>
                <w:szCs w:val="24"/>
              </w:rPr>
            </w:pPr>
          </w:p>
        </w:tc>
      </w:tr>
      <w:tr w:rsidR="00EE5541" w:rsidTr="00C2386F">
        <w:tc>
          <w:tcPr>
            <w:tcW w:w="704" w:type="dxa"/>
          </w:tcPr>
          <w:p w:rsidR="00EE5541" w:rsidRDefault="00EE5541" w:rsidP="00C85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EE5541" w:rsidRDefault="00EE5541" w:rsidP="00EE5541"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</w:tcPr>
          <w:p w:rsidR="00EE5541" w:rsidRPr="00356317" w:rsidRDefault="00EE5541" w:rsidP="00C85F2E">
            <w:pPr>
              <w:jc w:val="center"/>
              <w:rPr>
                <w:sz w:val="24"/>
                <w:szCs w:val="24"/>
              </w:rPr>
            </w:pPr>
          </w:p>
        </w:tc>
      </w:tr>
    </w:tbl>
    <w:p w:rsidR="00BA6C76" w:rsidRDefault="00BA6C76" w:rsidP="00C85F2E">
      <w:pPr>
        <w:jc w:val="center"/>
        <w:rPr>
          <w:b/>
          <w:sz w:val="24"/>
          <w:szCs w:val="24"/>
        </w:rPr>
      </w:pPr>
    </w:p>
    <w:p w:rsidR="006E2C3E" w:rsidRDefault="006E2C3E" w:rsidP="00C85F2E">
      <w:pPr>
        <w:jc w:val="center"/>
        <w:rPr>
          <w:b/>
          <w:sz w:val="24"/>
          <w:szCs w:val="24"/>
        </w:rPr>
      </w:pPr>
    </w:p>
    <w:p w:rsidR="000A6227" w:rsidRDefault="000A622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202DA" w:rsidRDefault="0060179C" w:rsidP="009202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7819709" cy="488731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LPK1-1-Schemat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9031" cy="49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C2" w:rsidRDefault="00FC7942" w:rsidP="009202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Schemat ideowy</w:t>
      </w:r>
    </w:p>
    <w:p w:rsidR="00D11851" w:rsidRDefault="00FC41AE" w:rsidP="0062364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953663" cy="7845634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LPK1-1-Podzespoly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786" cy="78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C2" w:rsidRDefault="00D11851" w:rsidP="0062364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Rozmieszczenie podzespołów</w:t>
      </w:r>
      <w:r w:rsidR="00BC2A89">
        <w:rPr>
          <w:b/>
          <w:sz w:val="24"/>
          <w:szCs w:val="24"/>
        </w:rPr>
        <w:t xml:space="preserve"> warstwa 1</w:t>
      </w:r>
    </w:p>
    <w:p w:rsidR="00407BBE" w:rsidRDefault="00A75D98" w:rsidP="009202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905955" cy="7770075"/>
            <wp:effectExtent l="0" t="0" r="9525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LPK1-1-Miedz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49" cy="77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FB" w:rsidRDefault="00407BBE" w:rsidP="00C650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Rysunek ścieżek warstwa 1</w:t>
      </w:r>
    </w:p>
    <w:p w:rsidR="002E1133" w:rsidRDefault="00F26123" w:rsidP="009202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924995" cy="780023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LPK1-1-Miedz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25" cy="7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7" w:rsidRDefault="002E1133" w:rsidP="009202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Rysunek ścieżek warstwa 2</w:t>
      </w:r>
    </w:p>
    <w:p w:rsidR="00FC7942" w:rsidRPr="00BA6C76" w:rsidRDefault="00F028E7" w:rsidP="00E651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ectPr w:rsidR="00FC7942" w:rsidRPr="00BA6C76" w:rsidSect="00F0164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274" w:rsidRDefault="004D2274" w:rsidP="00A65744">
      <w:pPr>
        <w:spacing w:after="0" w:line="240" w:lineRule="auto"/>
      </w:pPr>
      <w:r>
        <w:separator/>
      </w:r>
    </w:p>
  </w:endnote>
  <w:endnote w:type="continuationSeparator" w:id="0">
    <w:p w:rsidR="004D2274" w:rsidRDefault="004D2274" w:rsidP="00A6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1525"/>
      <w:gridCol w:w="1731"/>
      <w:gridCol w:w="1559"/>
      <w:gridCol w:w="2410"/>
      <w:gridCol w:w="850"/>
      <w:gridCol w:w="987"/>
    </w:tblGrid>
    <w:tr w:rsidR="00F0164E" w:rsidTr="00AB55D5">
      <w:tc>
        <w:tcPr>
          <w:tcW w:w="1525" w:type="dxa"/>
        </w:tcPr>
        <w:p w:rsidR="00F0164E" w:rsidRDefault="00F0164E" w:rsidP="00F0164E">
          <w:pPr>
            <w:pStyle w:val="Stopka"/>
            <w:jc w:val="center"/>
          </w:pPr>
          <w:r>
            <w:t>Opracował</w:t>
          </w:r>
        </w:p>
      </w:tc>
      <w:tc>
        <w:tcPr>
          <w:tcW w:w="1731" w:type="dxa"/>
        </w:tcPr>
        <w:p w:rsidR="00F0164E" w:rsidRDefault="00F0164E" w:rsidP="00F0164E">
          <w:pPr>
            <w:pStyle w:val="Stopka"/>
            <w:jc w:val="center"/>
          </w:pPr>
          <w:r>
            <w:t>Podpis</w:t>
          </w:r>
        </w:p>
      </w:tc>
      <w:tc>
        <w:tcPr>
          <w:tcW w:w="1559" w:type="dxa"/>
        </w:tcPr>
        <w:p w:rsidR="00F0164E" w:rsidRDefault="00F0164E" w:rsidP="00F0164E">
          <w:pPr>
            <w:pStyle w:val="Stopka"/>
            <w:jc w:val="center"/>
          </w:pPr>
          <w:r>
            <w:t>Data</w:t>
          </w:r>
        </w:p>
      </w:tc>
      <w:tc>
        <w:tcPr>
          <w:tcW w:w="2410" w:type="dxa"/>
        </w:tcPr>
        <w:p w:rsidR="00F0164E" w:rsidRDefault="00F0164E" w:rsidP="005F17E1">
          <w:pPr>
            <w:pStyle w:val="Stopka"/>
            <w:jc w:val="center"/>
          </w:pPr>
          <w:r>
            <w:t xml:space="preserve">Wydanie </w:t>
          </w:r>
        </w:p>
      </w:tc>
      <w:tc>
        <w:tcPr>
          <w:tcW w:w="850" w:type="dxa"/>
        </w:tcPr>
        <w:p w:rsidR="00F0164E" w:rsidRDefault="00F0164E" w:rsidP="00F0164E">
          <w:pPr>
            <w:pStyle w:val="Stopka"/>
            <w:jc w:val="center"/>
          </w:pPr>
          <w:r>
            <w:t>Strona</w:t>
          </w:r>
        </w:p>
      </w:tc>
      <w:tc>
        <w:tcPr>
          <w:tcW w:w="987" w:type="dxa"/>
        </w:tcPr>
        <w:p w:rsidR="00F0164E" w:rsidRDefault="00F0164E" w:rsidP="00F0164E">
          <w:pPr>
            <w:pStyle w:val="Stopka"/>
            <w:jc w:val="center"/>
          </w:pPr>
          <w:r>
            <w:t>Stron</w:t>
          </w:r>
        </w:p>
      </w:tc>
    </w:tr>
    <w:tr w:rsidR="00F0164E" w:rsidTr="00AB55D5">
      <w:tc>
        <w:tcPr>
          <w:tcW w:w="1525" w:type="dxa"/>
        </w:tcPr>
        <w:p w:rsidR="00F0164E" w:rsidRDefault="005F17E1" w:rsidP="00F0164E">
          <w:pPr>
            <w:pStyle w:val="Stopka"/>
            <w:jc w:val="center"/>
          </w:pPr>
          <w:r>
            <w:t>M. Lach</w:t>
          </w:r>
        </w:p>
      </w:tc>
      <w:tc>
        <w:tcPr>
          <w:tcW w:w="1731" w:type="dxa"/>
        </w:tcPr>
        <w:p w:rsidR="00F0164E" w:rsidRDefault="00F0164E" w:rsidP="00F0164E">
          <w:pPr>
            <w:pStyle w:val="Stopka"/>
          </w:pPr>
        </w:p>
      </w:tc>
      <w:tc>
        <w:tcPr>
          <w:tcW w:w="1559" w:type="dxa"/>
        </w:tcPr>
        <w:p w:rsidR="00F0164E" w:rsidRDefault="005F17E1" w:rsidP="00F0164E">
          <w:pPr>
            <w:pStyle w:val="Stopka"/>
            <w:jc w:val="center"/>
          </w:pPr>
          <w:r>
            <w:t>11-11-2020</w:t>
          </w:r>
        </w:p>
      </w:tc>
      <w:tc>
        <w:tcPr>
          <w:tcW w:w="2410" w:type="dxa"/>
        </w:tcPr>
        <w:p w:rsidR="00F0164E" w:rsidRDefault="005F17E1" w:rsidP="00F0164E">
          <w:pPr>
            <w:pStyle w:val="Stopka"/>
            <w:jc w:val="center"/>
          </w:pPr>
          <w:r>
            <w:t>A</w:t>
          </w:r>
        </w:p>
      </w:tc>
      <w:tc>
        <w:tcPr>
          <w:tcW w:w="850" w:type="dxa"/>
        </w:tcPr>
        <w:p w:rsidR="00F0164E" w:rsidRDefault="00F0164E" w:rsidP="00F0164E">
          <w:pPr>
            <w:pStyle w:val="Stopka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E4934">
            <w:rPr>
              <w:noProof/>
            </w:rPr>
            <w:t>7</w:t>
          </w:r>
          <w:r>
            <w:fldChar w:fldCharType="end"/>
          </w:r>
        </w:p>
      </w:tc>
      <w:tc>
        <w:tcPr>
          <w:tcW w:w="987" w:type="dxa"/>
        </w:tcPr>
        <w:p w:rsidR="00F0164E" w:rsidRDefault="004D2274" w:rsidP="00F0164E">
          <w:pPr>
            <w:pStyle w:val="Stopka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3E4934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794D96" w:rsidRDefault="00794D96" w:rsidP="00F0164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1525"/>
      <w:gridCol w:w="1731"/>
      <w:gridCol w:w="1559"/>
      <w:gridCol w:w="2410"/>
      <w:gridCol w:w="850"/>
      <w:gridCol w:w="987"/>
    </w:tblGrid>
    <w:tr w:rsidR="00866B38" w:rsidTr="00866B38">
      <w:tc>
        <w:tcPr>
          <w:tcW w:w="1525" w:type="dxa"/>
        </w:tcPr>
        <w:p w:rsidR="00866B38" w:rsidRDefault="00866B38" w:rsidP="007E699B">
          <w:pPr>
            <w:pStyle w:val="Stopka"/>
            <w:jc w:val="center"/>
          </w:pPr>
          <w:r>
            <w:t>Opracował</w:t>
          </w:r>
        </w:p>
      </w:tc>
      <w:tc>
        <w:tcPr>
          <w:tcW w:w="1731" w:type="dxa"/>
        </w:tcPr>
        <w:p w:rsidR="00866B38" w:rsidRDefault="00866B38" w:rsidP="002D683D">
          <w:pPr>
            <w:pStyle w:val="Stopka"/>
            <w:jc w:val="center"/>
          </w:pPr>
          <w:r>
            <w:t>Podpis</w:t>
          </w:r>
        </w:p>
      </w:tc>
      <w:tc>
        <w:tcPr>
          <w:tcW w:w="1559" w:type="dxa"/>
        </w:tcPr>
        <w:p w:rsidR="00866B38" w:rsidRDefault="00866B38" w:rsidP="002D683D">
          <w:pPr>
            <w:pStyle w:val="Stopka"/>
            <w:jc w:val="center"/>
          </w:pPr>
          <w:r>
            <w:t>Data</w:t>
          </w:r>
        </w:p>
      </w:tc>
      <w:tc>
        <w:tcPr>
          <w:tcW w:w="2410" w:type="dxa"/>
        </w:tcPr>
        <w:p w:rsidR="00866B38" w:rsidRDefault="00866B38" w:rsidP="002D683D">
          <w:pPr>
            <w:pStyle w:val="Stopka"/>
            <w:jc w:val="center"/>
          </w:pPr>
          <w:r>
            <w:t>Wydanie [A, B, …]</w:t>
          </w:r>
        </w:p>
      </w:tc>
      <w:tc>
        <w:tcPr>
          <w:tcW w:w="850" w:type="dxa"/>
        </w:tcPr>
        <w:p w:rsidR="00866B38" w:rsidRDefault="00866B38" w:rsidP="002D683D">
          <w:pPr>
            <w:pStyle w:val="Stopka"/>
            <w:jc w:val="center"/>
          </w:pPr>
          <w:r>
            <w:t>Strona</w:t>
          </w:r>
        </w:p>
      </w:tc>
      <w:tc>
        <w:tcPr>
          <w:tcW w:w="987" w:type="dxa"/>
        </w:tcPr>
        <w:p w:rsidR="00866B38" w:rsidRDefault="00866B38" w:rsidP="002D683D">
          <w:pPr>
            <w:pStyle w:val="Stopka"/>
            <w:jc w:val="center"/>
          </w:pPr>
          <w:r>
            <w:t>Stron</w:t>
          </w:r>
        </w:p>
      </w:tc>
    </w:tr>
    <w:tr w:rsidR="00866B38" w:rsidTr="00866B38">
      <w:tc>
        <w:tcPr>
          <w:tcW w:w="1525" w:type="dxa"/>
        </w:tcPr>
        <w:p w:rsidR="00866B38" w:rsidRDefault="00866B38" w:rsidP="00180C56">
          <w:pPr>
            <w:pStyle w:val="Stopka"/>
            <w:jc w:val="center"/>
          </w:pPr>
        </w:p>
      </w:tc>
      <w:tc>
        <w:tcPr>
          <w:tcW w:w="1731" w:type="dxa"/>
        </w:tcPr>
        <w:p w:rsidR="00866B38" w:rsidRDefault="00866B38">
          <w:pPr>
            <w:pStyle w:val="Stopka"/>
          </w:pPr>
        </w:p>
      </w:tc>
      <w:tc>
        <w:tcPr>
          <w:tcW w:w="1559" w:type="dxa"/>
        </w:tcPr>
        <w:p w:rsidR="00866B38" w:rsidRDefault="00866B38" w:rsidP="002D683D">
          <w:pPr>
            <w:pStyle w:val="Stopka"/>
            <w:jc w:val="center"/>
          </w:pPr>
        </w:p>
      </w:tc>
      <w:tc>
        <w:tcPr>
          <w:tcW w:w="2410" w:type="dxa"/>
        </w:tcPr>
        <w:p w:rsidR="00866B38" w:rsidRDefault="00866B38" w:rsidP="002D683D">
          <w:pPr>
            <w:pStyle w:val="Stopka"/>
            <w:jc w:val="center"/>
          </w:pPr>
        </w:p>
      </w:tc>
      <w:tc>
        <w:tcPr>
          <w:tcW w:w="850" w:type="dxa"/>
        </w:tcPr>
        <w:p w:rsidR="00866B38" w:rsidRDefault="008961C4" w:rsidP="002D683D">
          <w:pPr>
            <w:pStyle w:val="Stopka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0164E">
            <w:rPr>
              <w:noProof/>
            </w:rPr>
            <w:t>1</w:t>
          </w:r>
          <w:r>
            <w:fldChar w:fldCharType="end"/>
          </w:r>
        </w:p>
      </w:tc>
      <w:tc>
        <w:tcPr>
          <w:tcW w:w="987" w:type="dxa"/>
        </w:tcPr>
        <w:p w:rsidR="00866B38" w:rsidRDefault="00CD7C5F" w:rsidP="002D683D">
          <w:pPr>
            <w:pStyle w:val="Stopka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3E4934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C90959" w:rsidRDefault="00C9095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274" w:rsidRDefault="004D2274" w:rsidP="00A65744">
      <w:pPr>
        <w:spacing w:after="0" w:line="240" w:lineRule="auto"/>
      </w:pPr>
      <w:r>
        <w:separator/>
      </w:r>
    </w:p>
  </w:footnote>
  <w:footnote w:type="continuationSeparator" w:id="0">
    <w:p w:rsidR="004D2274" w:rsidRDefault="004D2274" w:rsidP="00A65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2405"/>
      <w:gridCol w:w="6657"/>
    </w:tblGrid>
    <w:tr w:rsidR="00D9146B" w:rsidTr="00D9146B">
      <w:trPr>
        <w:trHeight w:val="699"/>
      </w:trPr>
      <w:tc>
        <w:tcPr>
          <w:tcW w:w="2405" w:type="dxa"/>
          <w:vMerge w:val="restart"/>
          <w:vAlign w:val="center"/>
        </w:tcPr>
        <w:p w:rsidR="00D9146B" w:rsidRDefault="00D9146B" w:rsidP="00D9146B">
          <w:pPr>
            <w:pStyle w:val="Nagwek"/>
            <w:jc w:val="center"/>
          </w:pPr>
          <w:r>
            <w:rPr>
              <w:noProof/>
              <w:lang w:eastAsia="pl-PL"/>
            </w:rPr>
            <w:drawing>
              <wp:inline distT="0" distB="0" distL="0" distR="0" wp14:anchorId="58504665" wp14:editId="1AA986A2">
                <wp:extent cx="1111726" cy="708025"/>
                <wp:effectExtent l="0" t="0" r="0" b="0"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RQ0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849" cy="733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7" w:type="dxa"/>
        </w:tcPr>
        <w:p w:rsidR="00D9146B" w:rsidRDefault="00AA70F9" w:rsidP="00AA70F9">
          <w:pPr>
            <w:pStyle w:val="Nagwek"/>
            <w:jc w:val="center"/>
          </w:pPr>
          <w:r>
            <w:t>Mirosław Lach</w:t>
          </w:r>
        </w:p>
        <w:p w:rsidR="00AA70F9" w:rsidRDefault="00AA70F9" w:rsidP="00AA70F9">
          <w:pPr>
            <w:pStyle w:val="Nagwek"/>
            <w:jc w:val="center"/>
          </w:pPr>
          <w:r w:rsidRPr="00AA70F9">
            <w:t>https</w:t>
          </w:r>
          <w:proofErr w:type="gramStart"/>
          <w:r w:rsidRPr="00AA70F9">
            <w:t>://gi</w:t>
          </w:r>
          <w:r>
            <w:t>thub</w:t>
          </w:r>
          <w:proofErr w:type="gramEnd"/>
          <w:r>
            <w:t>.</w:t>
          </w:r>
          <w:proofErr w:type="gramStart"/>
          <w:r>
            <w:t>com</w:t>
          </w:r>
          <w:proofErr w:type="gramEnd"/>
          <w:r>
            <w:t>/mrqchip</w:t>
          </w:r>
        </w:p>
      </w:tc>
    </w:tr>
    <w:tr w:rsidR="00D9146B" w:rsidTr="00A65744">
      <w:trPr>
        <w:trHeight w:val="698"/>
      </w:trPr>
      <w:tc>
        <w:tcPr>
          <w:tcW w:w="2405" w:type="dxa"/>
          <w:vMerge/>
        </w:tcPr>
        <w:p w:rsidR="00D9146B" w:rsidRDefault="00D9146B">
          <w:pPr>
            <w:pStyle w:val="Nagwek"/>
          </w:pPr>
        </w:p>
      </w:tc>
      <w:tc>
        <w:tcPr>
          <w:tcW w:w="6657" w:type="dxa"/>
        </w:tcPr>
        <w:p w:rsidR="00D9146B" w:rsidRPr="00623960" w:rsidRDefault="0035687C" w:rsidP="00623960">
          <w:pPr>
            <w:pStyle w:val="Nagwek"/>
            <w:jc w:val="center"/>
            <w:rPr>
              <w:b/>
            </w:rPr>
          </w:pPr>
          <w:r>
            <w:rPr>
              <w:b/>
            </w:rPr>
            <w:t>WLPK1-1</w:t>
          </w:r>
        </w:p>
        <w:p w:rsidR="00623960" w:rsidRPr="00623960" w:rsidRDefault="0035687C" w:rsidP="00623960">
          <w:pPr>
            <w:pStyle w:val="Nagwek"/>
            <w:jc w:val="center"/>
            <w:rPr>
              <w:b/>
            </w:rPr>
          </w:pPr>
          <w:r>
            <w:rPr>
              <w:b/>
            </w:rPr>
            <w:t>Włącznik dwuprzyciskowy na przekaźnikach egz. 1</w:t>
          </w:r>
        </w:p>
      </w:tc>
    </w:tr>
  </w:tbl>
  <w:p w:rsidR="00A65744" w:rsidRDefault="00A6574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07"/>
    <w:rsid w:val="000A6227"/>
    <w:rsid w:val="000B6954"/>
    <w:rsid w:val="00180C56"/>
    <w:rsid w:val="001A7574"/>
    <w:rsid w:val="001C7307"/>
    <w:rsid w:val="00223C52"/>
    <w:rsid w:val="00284158"/>
    <w:rsid w:val="00296DEC"/>
    <w:rsid w:val="002D683D"/>
    <w:rsid w:val="002E1133"/>
    <w:rsid w:val="0031663A"/>
    <w:rsid w:val="00356317"/>
    <w:rsid w:val="0035687C"/>
    <w:rsid w:val="00365FFB"/>
    <w:rsid w:val="003E2B0B"/>
    <w:rsid w:val="003E4934"/>
    <w:rsid w:val="00407BBE"/>
    <w:rsid w:val="004739FD"/>
    <w:rsid w:val="004D2274"/>
    <w:rsid w:val="005D2EB2"/>
    <w:rsid w:val="005F17E1"/>
    <w:rsid w:val="005F212C"/>
    <w:rsid w:val="0060179C"/>
    <w:rsid w:val="00601D8D"/>
    <w:rsid w:val="00623641"/>
    <w:rsid w:val="00623960"/>
    <w:rsid w:val="006E2C3E"/>
    <w:rsid w:val="0072154C"/>
    <w:rsid w:val="00727DC2"/>
    <w:rsid w:val="00737A2D"/>
    <w:rsid w:val="007879EF"/>
    <w:rsid w:val="00794D96"/>
    <w:rsid w:val="007E699B"/>
    <w:rsid w:val="00866B38"/>
    <w:rsid w:val="008961C4"/>
    <w:rsid w:val="009202DA"/>
    <w:rsid w:val="0092760C"/>
    <w:rsid w:val="00A65744"/>
    <w:rsid w:val="00A75D98"/>
    <w:rsid w:val="00AA70F9"/>
    <w:rsid w:val="00AD6AF1"/>
    <w:rsid w:val="00B44A71"/>
    <w:rsid w:val="00BA400C"/>
    <w:rsid w:val="00BA6C76"/>
    <w:rsid w:val="00BC2A89"/>
    <w:rsid w:val="00C2386F"/>
    <w:rsid w:val="00C6504F"/>
    <w:rsid w:val="00C85F2E"/>
    <w:rsid w:val="00C90959"/>
    <w:rsid w:val="00CD7C5F"/>
    <w:rsid w:val="00D11851"/>
    <w:rsid w:val="00D62F11"/>
    <w:rsid w:val="00D9146B"/>
    <w:rsid w:val="00DE7803"/>
    <w:rsid w:val="00E651C0"/>
    <w:rsid w:val="00EE5541"/>
    <w:rsid w:val="00F0164E"/>
    <w:rsid w:val="00F028E7"/>
    <w:rsid w:val="00F26123"/>
    <w:rsid w:val="00F65CCC"/>
    <w:rsid w:val="00FC41AE"/>
    <w:rsid w:val="00F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1AD2CF-0474-438B-A5A6-CC12C469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5744"/>
  </w:style>
  <w:style w:type="paragraph" w:styleId="Stopka">
    <w:name w:val="footer"/>
    <w:basedOn w:val="Normalny"/>
    <w:link w:val="StopkaZnak"/>
    <w:uiPriority w:val="99"/>
    <w:unhideWhenUsed/>
    <w:rsid w:val="00A6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5744"/>
  </w:style>
  <w:style w:type="table" w:styleId="Tabela-Siatka">
    <w:name w:val="Table Grid"/>
    <w:basedOn w:val="Standardowy"/>
    <w:uiPriority w:val="39"/>
    <w:rsid w:val="00A6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A70F9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0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ign\mlach\Dokument\Dokumentacja%20modulu%20MRQ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Dokumentacja modulu MRQ.dotx</Template>
  <TotalTime>52</TotalTime>
  <Pages>1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Miroslaw Lach</cp:lastModifiedBy>
  <cp:revision>30</cp:revision>
  <cp:lastPrinted>2020-11-11T20:04:00Z</cp:lastPrinted>
  <dcterms:created xsi:type="dcterms:W3CDTF">2020-11-11T19:00:00Z</dcterms:created>
  <dcterms:modified xsi:type="dcterms:W3CDTF">2020-11-11T20:07:00Z</dcterms:modified>
</cp:coreProperties>
</file>